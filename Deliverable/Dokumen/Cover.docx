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3BF" w:rsidRPr="00C968BA" w:rsidRDefault="00DD71EA" w:rsidP="00C968BA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-38100</wp:posOffset>
                </wp:positionV>
                <wp:extent cx="6896100" cy="1847850"/>
                <wp:effectExtent l="0" t="0" r="0" b="0"/>
                <wp:wrapNone/>
                <wp:docPr id="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184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4CB4" w:rsidRPr="002E4CB4" w:rsidRDefault="002E4CB4" w:rsidP="002E4CB4">
                            <w:pPr>
                              <w:jc w:val="right"/>
                              <w:rPr>
                                <w:rFonts w:ascii="Times New Roman" w:hAnsi="Times New Roman"/>
                                <w:b/>
                                <w:sz w:val="52"/>
                                <w:szCs w:val="52"/>
                              </w:rPr>
                            </w:pPr>
                            <w:r w:rsidRPr="002E4CB4">
                              <w:rPr>
                                <w:rFonts w:ascii="Times New Roman" w:hAnsi="Times New Roman"/>
                                <w:b/>
                                <w:sz w:val="52"/>
                                <w:szCs w:val="52"/>
                              </w:rPr>
                              <w:t>DOKUMEN PENGEMBANGAN SISTEM INFORMASI</w:t>
                            </w:r>
                          </w:p>
                          <w:p w:rsidR="002E4CB4" w:rsidRPr="002E4CB4" w:rsidRDefault="002E4CB4" w:rsidP="002E4CB4">
                            <w:pPr>
                              <w:jc w:val="right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 w:rsidRPr="002E4CB4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UNTUK</w:t>
                            </w:r>
                          </w:p>
                          <w:p w:rsidR="002E4CB4" w:rsidRPr="002E4CB4" w:rsidRDefault="002E4CB4" w:rsidP="002E4CB4">
                            <w:pPr>
                              <w:jc w:val="right"/>
                              <w:rPr>
                                <w:rFonts w:ascii="Times New Roman" w:hAnsi="Times New Roman"/>
                                <w:b/>
                                <w:sz w:val="56"/>
                                <w:szCs w:val="56"/>
                              </w:rPr>
                            </w:pPr>
                            <w:r w:rsidRPr="002E4CB4">
                              <w:rPr>
                                <w:rFonts w:ascii="Times New Roman" w:hAnsi="Times New Roman"/>
                                <w:b/>
                                <w:sz w:val="56"/>
                                <w:szCs w:val="56"/>
                              </w:rPr>
                              <w:t>TRIAS KLINIKA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-33pt;margin-top:-3pt;width:543pt;height:14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" filled="f" stroked="f">
                <v:textbox>
                  <w:txbxContent>
                    <w:p w:rsidR="002E4CB4" w:rsidRPr="002E4CB4" w:rsidRDefault="002E4CB4" w:rsidP="002E4CB4">
                      <w:pPr>
                        <w:jc w:val="right"/>
                        <w:rPr>
                          <w:rFonts w:ascii="Times New Roman" w:hAnsi="Times New Roman"/>
                          <w:b/>
                          <w:sz w:val="52"/>
                          <w:szCs w:val="52"/>
                        </w:rPr>
                      </w:pPr>
                      <w:r w:rsidRPr="002E4CB4">
                        <w:rPr>
                          <w:rFonts w:ascii="Times New Roman" w:hAnsi="Times New Roman"/>
                          <w:b/>
                          <w:sz w:val="52"/>
                          <w:szCs w:val="52"/>
                        </w:rPr>
                        <w:t>DOKUMEN PENGEMBANGAN SISTEM INFORMASI</w:t>
                      </w:r>
                    </w:p>
                    <w:p w:rsidR="002E4CB4" w:rsidRPr="002E4CB4" w:rsidRDefault="002E4CB4" w:rsidP="002E4CB4">
                      <w:pPr>
                        <w:jc w:val="right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 w:rsidRPr="002E4CB4">
                        <w:rPr>
                          <w:rFonts w:ascii="Times New Roman" w:hAnsi="Times New Roman"/>
                          <w:sz w:val="32"/>
                          <w:szCs w:val="32"/>
                        </w:rPr>
                        <w:t>UNTUK</w:t>
                      </w:r>
                    </w:p>
                    <w:p w:rsidR="002E4CB4" w:rsidRPr="002E4CB4" w:rsidRDefault="002E4CB4" w:rsidP="002E4CB4">
                      <w:pPr>
                        <w:jc w:val="right"/>
                        <w:rPr>
                          <w:rFonts w:ascii="Times New Roman" w:hAnsi="Times New Roman"/>
                          <w:b/>
                          <w:sz w:val="56"/>
                          <w:szCs w:val="56"/>
                        </w:rPr>
                      </w:pPr>
                      <w:r w:rsidRPr="002E4CB4">
                        <w:rPr>
                          <w:rFonts w:ascii="Times New Roman" w:hAnsi="Times New Roman"/>
                          <w:b/>
                          <w:sz w:val="56"/>
                          <w:szCs w:val="56"/>
                        </w:rPr>
                        <w:t>TRIAS KLINIKA</w:t>
                      </w:r>
                    </w:p>
                  </w:txbxContent>
                </v:textbox>
              </v:rect>
            </w:pict>
          </mc:Fallback>
        </mc:AlternateContent>
      </w:r>
    </w:p>
    <w:p w:rsidR="004A73BF" w:rsidRPr="00C968BA" w:rsidRDefault="004A73BF" w:rsidP="00C968BA">
      <w:pPr>
        <w:spacing w:after="0" w:line="360" w:lineRule="auto"/>
        <w:rPr>
          <w:rFonts w:ascii="Times New Roman" w:hAnsi="Times New Roman"/>
        </w:rPr>
      </w:pPr>
    </w:p>
    <w:p w:rsidR="004A73BF" w:rsidRPr="00C968BA" w:rsidRDefault="004A73BF" w:rsidP="00C968BA">
      <w:pPr>
        <w:spacing w:after="0" w:line="360" w:lineRule="auto"/>
        <w:rPr>
          <w:rFonts w:ascii="Times New Roman" w:hAnsi="Times New Roman"/>
        </w:rPr>
      </w:pPr>
    </w:p>
    <w:p w:rsidR="004A73BF" w:rsidRPr="00C968BA" w:rsidRDefault="004A73BF" w:rsidP="00C968BA">
      <w:pPr>
        <w:spacing w:after="0" w:line="360" w:lineRule="auto"/>
        <w:rPr>
          <w:rFonts w:ascii="Times New Roman" w:hAnsi="Times New Roman"/>
        </w:rPr>
      </w:pPr>
    </w:p>
    <w:p w:rsidR="004A73BF" w:rsidRPr="00C968BA" w:rsidRDefault="004A73BF" w:rsidP="00C968BA">
      <w:pPr>
        <w:spacing w:after="0" w:line="360" w:lineRule="auto"/>
        <w:rPr>
          <w:rFonts w:ascii="Times New Roman" w:hAnsi="Times New Roman"/>
        </w:rPr>
      </w:pPr>
    </w:p>
    <w:p w:rsidR="004A73BF" w:rsidRPr="00C968BA" w:rsidRDefault="004A73BF" w:rsidP="00C968BA">
      <w:pPr>
        <w:spacing w:after="0" w:line="360" w:lineRule="auto"/>
        <w:rPr>
          <w:rFonts w:ascii="Times New Roman" w:hAnsi="Times New Roman"/>
        </w:rPr>
      </w:pPr>
    </w:p>
    <w:p w:rsidR="004A73BF" w:rsidRPr="00C968BA" w:rsidRDefault="004A73BF" w:rsidP="00C968BA">
      <w:pPr>
        <w:spacing w:after="0" w:line="360" w:lineRule="auto"/>
        <w:rPr>
          <w:rFonts w:ascii="Times New Roman" w:hAnsi="Times New Roman"/>
        </w:rPr>
      </w:pPr>
    </w:p>
    <w:p w:rsidR="004A73BF" w:rsidRPr="00C968BA" w:rsidRDefault="00DD71EA" w:rsidP="00C968BA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ge">
                  <wp:posOffset>3314700</wp:posOffset>
                </wp:positionV>
                <wp:extent cx="6400800" cy="447675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447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E4CB4" w:rsidRPr="0065314E" w:rsidRDefault="002E4CB4" w:rsidP="004F6FD5">
                            <w:pPr>
                              <w:pStyle w:val="My"/>
                              <w:jc w:val="both"/>
                              <w:rPr>
                                <w:rStyle w:val="sowc"/>
                                <w:color w:val="333333"/>
                                <w:lang w:val="en-US"/>
                              </w:rPr>
                            </w:pPr>
                          </w:p>
                          <w:tbl>
                            <w:tblPr>
                              <w:tblW w:w="901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08"/>
                              <w:gridCol w:w="4508"/>
                            </w:tblGrid>
                            <w:tr w:rsidR="00C3529C" w:rsidTr="002E4CB4">
                              <w:tc>
                                <w:tcPr>
                                  <w:tcW w:w="4508" w:type="dxa"/>
                                  <w:shd w:val="clear" w:color="auto" w:fill="auto"/>
                                </w:tcPr>
                                <w:p w:rsidR="002E4CB4" w:rsidRPr="002E4CB4" w:rsidRDefault="002E4CB4" w:rsidP="002E4CB4">
                                  <w:pPr>
                                    <w:tabs>
                                      <w:tab w:val="left" w:pos="915"/>
                                    </w:tabs>
                                    <w:spacing w:line="240" w:lineRule="auto"/>
                                    <w:rPr>
                                      <w:rFonts w:ascii="Times New Roman" w:hAnsi="Times New Roman"/>
                                      <w:sz w:val="28"/>
                                      <w:lang w:val="id-ID"/>
                                    </w:rPr>
                                  </w:pPr>
                                  <w:r w:rsidRPr="002E4CB4">
                                    <w:rPr>
                                      <w:rFonts w:ascii="Times New Roman" w:hAnsi="Times New Roman"/>
                                      <w:sz w:val="28"/>
                                      <w:lang w:val="id-ID"/>
                                    </w:rPr>
                                    <w:t>Faricha Nur Laily Hidayati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  <w:shd w:val="clear" w:color="auto" w:fill="auto"/>
                                </w:tcPr>
                                <w:p w:rsidR="002E4CB4" w:rsidRPr="002E4CB4" w:rsidRDefault="002E4CB4" w:rsidP="002E4CB4">
                                  <w:pPr>
                                    <w:tabs>
                                      <w:tab w:val="left" w:pos="915"/>
                                    </w:tabs>
                                    <w:spacing w:line="240" w:lineRule="auto"/>
                                    <w:rPr>
                                      <w:rFonts w:ascii="Times New Roman" w:hAnsi="Times New Roman"/>
                                      <w:sz w:val="28"/>
                                      <w:lang w:val="id-ID"/>
                                    </w:rPr>
                                  </w:pPr>
                                  <w:r w:rsidRPr="002E4CB4">
                                    <w:rPr>
                                      <w:rFonts w:ascii="Times New Roman" w:hAnsi="Times New Roman"/>
                                      <w:sz w:val="28"/>
                                      <w:lang w:val="id-ID"/>
                                    </w:rPr>
                                    <w:t>081211631004</w:t>
                                  </w:r>
                                </w:p>
                              </w:tc>
                            </w:tr>
                            <w:tr w:rsidR="00C3529C" w:rsidTr="002E4CB4">
                              <w:tc>
                                <w:tcPr>
                                  <w:tcW w:w="4508" w:type="dxa"/>
                                  <w:shd w:val="clear" w:color="auto" w:fill="auto"/>
                                </w:tcPr>
                                <w:p w:rsidR="002E4CB4" w:rsidRPr="002E4CB4" w:rsidRDefault="002E4CB4" w:rsidP="002E4CB4">
                                  <w:pPr>
                                    <w:tabs>
                                      <w:tab w:val="left" w:pos="915"/>
                                    </w:tabs>
                                    <w:spacing w:line="240" w:lineRule="auto"/>
                                    <w:rPr>
                                      <w:rFonts w:ascii="Times New Roman" w:hAnsi="Times New Roman"/>
                                      <w:sz w:val="28"/>
                                      <w:lang w:val="id-ID"/>
                                    </w:rPr>
                                  </w:pPr>
                                  <w:r w:rsidRPr="002E4CB4">
                                    <w:rPr>
                                      <w:rFonts w:ascii="Times New Roman" w:hAnsi="Times New Roman"/>
                                      <w:sz w:val="28"/>
                                      <w:lang w:val="id-ID"/>
                                    </w:rPr>
                                    <w:t>Nazilatul Mahbubah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  <w:shd w:val="clear" w:color="auto" w:fill="auto"/>
                                </w:tcPr>
                                <w:p w:rsidR="002E4CB4" w:rsidRPr="002E4CB4" w:rsidRDefault="002E4CB4" w:rsidP="002E4CB4">
                                  <w:pPr>
                                    <w:tabs>
                                      <w:tab w:val="left" w:pos="915"/>
                                    </w:tabs>
                                    <w:spacing w:line="240" w:lineRule="auto"/>
                                    <w:rPr>
                                      <w:rFonts w:ascii="Times New Roman" w:hAnsi="Times New Roman"/>
                                      <w:sz w:val="28"/>
                                      <w:lang w:val="id-ID"/>
                                    </w:rPr>
                                  </w:pPr>
                                  <w:r w:rsidRPr="002E4CB4">
                                    <w:rPr>
                                      <w:rFonts w:ascii="Times New Roman" w:hAnsi="Times New Roman"/>
                                      <w:sz w:val="28"/>
                                      <w:lang w:val="id-ID"/>
                                    </w:rPr>
                                    <w:t>081211631005</w:t>
                                  </w:r>
                                </w:p>
                              </w:tc>
                            </w:tr>
                            <w:tr w:rsidR="00C3529C" w:rsidTr="002E4CB4">
                              <w:tc>
                                <w:tcPr>
                                  <w:tcW w:w="4508" w:type="dxa"/>
                                  <w:shd w:val="clear" w:color="auto" w:fill="auto"/>
                                </w:tcPr>
                                <w:p w:rsidR="002E4CB4" w:rsidRPr="002E4CB4" w:rsidRDefault="002E4CB4" w:rsidP="002E4CB4">
                                  <w:pPr>
                                    <w:tabs>
                                      <w:tab w:val="left" w:pos="915"/>
                                    </w:tabs>
                                    <w:spacing w:line="240" w:lineRule="auto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 w:rsidRPr="002E4CB4"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  <w:t>Puspita Sari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  <w:shd w:val="clear" w:color="auto" w:fill="auto"/>
                                </w:tcPr>
                                <w:p w:rsidR="002E4CB4" w:rsidRPr="002E4CB4" w:rsidRDefault="002E4CB4" w:rsidP="002E4CB4">
                                  <w:pPr>
                                    <w:tabs>
                                      <w:tab w:val="left" w:pos="915"/>
                                    </w:tabs>
                                    <w:spacing w:line="240" w:lineRule="auto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 w:rsidRPr="002E4CB4">
                                    <w:rPr>
                                      <w:rFonts w:ascii="Times New Roman" w:hAnsi="Times New Roman"/>
                                      <w:sz w:val="28"/>
                                      <w:lang w:val="id-ID"/>
                                    </w:rPr>
                                    <w:t>08121163</w:t>
                                  </w:r>
                                  <w:r w:rsidRPr="002E4CB4"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  <w:t>1054</w:t>
                                  </w:r>
                                </w:p>
                              </w:tc>
                            </w:tr>
                            <w:tr w:rsidR="00C3529C" w:rsidTr="002E4CB4">
                              <w:tc>
                                <w:tcPr>
                                  <w:tcW w:w="4508" w:type="dxa"/>
                                  <w:shd w:val="clear" w:color="auto" w:fill="auto"/>
                                </w:tcPr>
                                <w:p w:rsidR="002E4CB4" w:rsidRPr="002E4CB4" w:rsidRDefault="002E4CB4" w:rsidP="002E4CB4">
                                  <w:pPr>
                                    <w:tabs>
                                      <w:tab w:val="left" w:pos="915"/>
                                    </w:tabs>
                                    <w:spacing w:line="240" w:lineRule="auto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 w:rsidRPr="002E4CB4"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  <w:t>Chusnul Islamiyah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  <w:shd w:val="clear" w:color="auto" w:fill="auto"/>
                                </w:tcPr>
                                <w:p w:rsidR="002E4CB4" w:rsidRPr="002E4CB4" w:rsidRDefault="002E4CB4" w:rsidP="002E4CB4">
                                  <w:pPr>
                                    <w:tabs>
                                      <w:tab w:val="left" w:pos="915"/>
                                    </w:tabs>
                                    <w:spacing w:line="240" w:lineRule="auto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 w:rsidRPr="002E4CB4"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  <w:t>081211631056</w:t>
                                  </w:r>
                                </w:p>
                              </w:tc>
                            </w:tr>
                            <w:tr w:rsidR="00C3529C" w:rsidTr="002E4CB4">
                              <w:tc>
                                <w:tcPr>
                                  <w:tcW w:w="4508" w:type="dxa"/>
                                  <w:shd w:val="clear" w:color="auto" w:fill="auto"/>
                                </w:tcPr>
                                <w:p w:rsidR="002E4CB4" w:rsidRPr="002E4CB4" w:rsidRDefault="002E4CB4" w:rsidP="002E4CB4">
                                  <w:pPr>
                                    <w:tabs>
                                      <w:tab w:val="left" w:pos="915"/>
                                    </w:tabs>
                                    <w:spacing w:line="240" w:lineRule="auto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 w:rsidRPr="002E4CB4"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  <w:t>Istihamin Fitriyah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  <w:shd w:val="clear" w:color="auto" w:fill="auto"/>
                                </w:tcPr>
                                <w:p w:rsidR="002E4CB4" w:rsidRPr="002E4CB4" w:rsidRDefault="002E4CB4" w:rsidP="002E4CB4">
                                  <w:pPr>
                                    <w:tabs>
                                      <w:tab w:val="left" w:pos="915"/>
                                    </w:tabs>
                                    <w:spacing w:line="240" w:lineRule="auto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 w:rsidRPr="002E4CB4"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  <w:t>081211632004</w:t>
                                  </w:r>
                                </w:p>
                              </w:tc>
                            </w:tr>
                            <w:tr w:rsidR="00C3529C" w:rsidTr="002E4CB4">
                              <w:tc>
                                <w:tcPr>
                                  <w:tcW w:w="4508" w:type="dxa"/>
                                  <w:shd w:val="clear" w:color="auto" w:fill="auto"/>
                                </w:tcPr>
                                <w:p w:rsidR="002E4CB4" w:rsidRPr="002E4CB4" w:rsidRDefault="002E4CB4" w:rsidP="002E4CB4">
                                  <w:pPr>
                                    <w:tabs>
                                      <w:tab w:val="left" w:pos="915"/>
                                    </w:tabs>
                                    <w:spacing w:line="240" w:lineRule="auto"/>
                                    <w:rPr>
                                      <w:rFonts w:ascii="Times New Roman" w:hAnsi="Times New Roman"/>
                                      <w:sz w:val="28"/>
                                      <w:lang w:val="id-ID"/>
                                    </w:rPr>
                                  </w:pPr>
                                  <w:r w:rsidRPr="002E4CB4">
                                    <w:rPr>
                                      <w:rFonts w:ascii="Times New Roman" w:hAnsi="Times New Roman"/>
                                      <w:sz w:val="28"/>
                                      <w:lang w:val="id-ID"/>
                                    </w:rPr>
                                    <w:t>Muhammad Sahirul Alim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  <w:shd w:val="clear" w:color="auto" w:fill="auto"/>
                                </w:tcPr>
                                <w:p w:rsidR="002E4CB4" w:rsidRPr="002E4CB4" w:rsidRDefault="002E4CB4" w:rsidP="002E4CB4">
                                  <w:pPr>
                                    <w:tabs>
                                      <w:tab w:val="left" w:pos="915"/>
                                    </w:tabs>
                                    <w:spacing w:line="240" w:lineRule="auto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 w:rsidRPr="002E4CB4">
                                    <w:rPr>
                                      <w:rFonts w:ascii="Times New Roman" w:hAnsi="Times New Roman"/>
                                      <w:sz w:val="28"/>
                                      <w:lang w:val="id-ID"/>
                                    </w:rPr>
                                    <w:t>081211632006</w:t>
                                  </w:r>
                                </w:p>
                              </w:tc>
                            </w:tr>
                            <w:tr w:rsidR="00C3529C" w:rsidTr="002E4CB4">
                              <w:tc>
                                <w:tcPr>
                                  <w:tcW w:w="4508" w:type="dxa"/>
                                  <w:shd w:val="clear" w:color="auto" w:fill="auto"/>
                                </w:tcPr>
                                <w:p w:rsidR="002E4CB4" w:rsidRPr="002E4CB4" w:rsidRDefault="002E4CB4" w:rsidP="002E4CB4">
                                  <w:pPr>
                                    <w:tabs>
                                      <w:tab w:val="left" w:pos="915"/>
                                    </w:tabs>
                                    <w:spacing w:line="240" w:lineRule="auto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 w:rsidRPr="002E4CB4"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  <w:t>Muhammad Iqbal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  <w:shd w:val="clear" w:color="auto" w:fill="auto"/>
                                </w:tcPr>
                                <w:p w:rsidR="002E4CB4" w:rsidRPr="002E4CB4" w:rsidRDefault="002E4CB4" w:rsidP="002E4CB4">
                                  <w:pPr>
                                    <w:tabs>
                                      <w:tab w:val="left" w:pos="915"/>
                                    </w:tabs>
                                    <w:spacing w:line="240" w:lineRule="auto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 w:rsidRPr="002E4CB4"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  <w:t>081211632009</w:t>
                                  </w:r>
                                </w:p>
                              </w:tc>
                            </w:tr>
                            <w:tr w:rsidR="00C3529C" w:rsidTr="002E4CB4">
                              <w:tc>
                                <w:tcPr>
                                  <w:tcW w:w="4508" w:type="dxa"/>
                                  <w:shd w:val="clear" w:color="auto" w:fill="auto"/>
                                </w:tcPr>
                                <w:p w:rsidR="002E4CB4" w:rsidRPr="002E4CB4" w:rsidRDefault="002E4CB4" w:rsidP="002E4CB4">
                                  <w:pPr>
                                    <w:tabs>
                                      <w:tab w:val="left" w:pos="915"/>
                                    </w:tabs>
                                    <w:spacing w:line="240" w:lineRule="auto"/>
                                    <w:rPr>
                                      <w:rFonts w:ascii="Times New Roman" w:hAnsi="Times New Roman"/>
                                      <w:sz w:val="28"/>
                                      <w:lang w:val="id-ID"/>
                                    </w:rPr>
                                  </w:pPr>
                                  <w:r w:rsidRPr="002E4CB4">
                                    <w:rPr>
                                      <w:rFonts w:ascii="Times New Roman" w:hAnsi="Times New Roman"/>
                                      <w:sz w:val="28"/>
                                      <w:lang w:val="id-ID"/>
                                    </w:rPr>
                                    <w:t>Ichsananda Lazuardi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  <w:shd w:val="clear" w:color="auto" w:fill="auto"/>
                                </w:tcPr>
                                <w:p w:rsidR="002E4CB4" w:rsidRPr="002E4CB4" w:rsidRDefault="002E4CB4" w:rsidP="002E4CB4">
                                  <w:pPr>
                                    <w:tabs>
                                      <w:tab w:val="left" w:pos="915"/>
                                    </w:tabs>
                                    <w:spacing w:line="240" w:lineRule="auto"/>
                                    <w:rPr>
                                      <w:rFonts w:ascii="Times New Roman" w:hAnsi="Times New Roman"/>
                                      <w:sz w:val="28"/>
                                      <w:lang w:val="id-ID"/>
                                    </w:rPr>
                                  </w:pPr>
                                  <w:r w:rsidRPr="002E4CB4">
                                    <w:rPr>
                                      <w:rFonts w:ascii="Times New Roman" w:hAnsi="Times New Roman"/>
                                      <w:sz w:val="28"/>
                                      <w:lang w:val="id-ID"/>
                                    </w:rPr>
                                    <w:t>081211632012</w:t>
                                  </w:r>
                                </w:p>
                              </w:tc>
                            </w:tr>
                            <w:tr w:rsidR="00C3529C" w:rsidTr="002E4CB4">
                              <w:tc>
                                <w:tcPr>
                                  <w:tcW w:w="4508" w:type="dxa"/>
                                  <w:shd w:val="clear" w:color="auto" w:fill="auto"/>
                                </w:tcPr>
                                <w:p w:rsidR="002E4CB4" w:rsidRPr="002E4CB4" w:rsidRDefault="002E4CB4" w:rsidP="002E4CB4">
                                  <w:pPr>
                                    <w:tabs>
                                      <w:tab w:val="left" w:pos="915"/>
                                    </w:tabs>
                                    <w:spacing w:line="240" w:lineRule="auto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 w:rsidRPr="002E4CB4"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  <w:t>Fatich Fazlur R</w:t>
                                  </w:r>
                                  <w:r w:rsidR="00C968BA"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  <w:t>ochman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  <w:shd w:val="clear" w:color="auto" w:fill="auto"/>
                                </w:tcPr>
                                <w:p w:rsidR="002E4CB4" w:rsidRPr="002E4CB4" w:rsidRDefault="002E4CB4" w:rsidP="002E4CB4">
                                  <w:pPr>
                                    <w:tabs>
                                      <w:tab w:val="left" w:pos="915"/>
                                    </w:tabs>
                                    <w:spacing w:line="240" w:lineRule="auto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 w:rsidRPr="002E4CB4"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  <w:t>081211632013</w:t>
                                  </w:r>
                                </w:p>
                              </w:tc>
                            </w:tr>
                            <w:tr w:rsidR="00C3529C" w:rsidTr="002E4CB4">
                              <w:tc>
                                <w:tcPr>
                                  <w:tcW w:w="4508" w:type="dxa"/>
                                  <w:shd w:val="clear" w:color="auto" w:fill="auto"/>
                                </w:tcPr>
                                <w:p w:rsidR="002E4CB4" w:rsidRPr="002E4CB4" w:rsidRDefault="002E4CB4" w:rsidP="002E4CB4">
                                  <w:pPr>
                                    <w:tabs>
                                      <w:tab w:val="left" w:pos="915"/>
                                    </w:tabs>
                                    <w:spacing w:line="240" w:lineRule="auto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 w:rsidRPr="002E4CB4"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  <w:t>Muhammad Satria A</w:t>
                                  </w:r>
                                  <w:r w:rsidR="00C968BA"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  <w:t>rgamukti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  <w:shd w:val="clear" w:color="auto" w:fill="auto"/>
                                </w:tcPr>
                                <w:p w:rsidR="002E4CB4" w:rsidRPr="002E4CB4" w:rsidRDefault="002E4CB4" w:rsidP="002E4CB4">
                                  <w:pPr>
                                    <w:tabs>
                                      <w:tab w:val="left" w:pos="915"/>
                                    </w:tabs>
                                    <w:spacing w:line="240" w:lineRule="auto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 w:rsidRPr="002E4CB4"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  <w:t>081211633009</w:t>
                                  </w:r>
                                </w:p>
                              </w:tc>
                            </w:tr>
                          </w:tbl>
                          <w:p w:rsidR="007D5AC1" w:rsidRPr="0065314E" w:rsidRDefault="007D5AC1" w:rsidP="004F6FD5">
                            <w:pPr>
                              <w:pStyle w:val="My"/>
                              <w:jc w:val="both"/>
                              <w:rPr>
                                <w:rStyle w:val="sowc"/>
                                <w:color w:val="333333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-54pt;margin-top:261pt;width:7in;height:352.5pt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" filled="f" fillcolor="#fffffe" stroked="f" strokecolor="#212120" insetpen="t">
                <v:textbox inset="2.88pt,2.88pt,2.88pt,2.88pt">
                  <w:txbxContent>
                    <w:p w:rsidR="002E4CB4" w:rsidRPr="0065314E" w:rsidRDefault="002E4CB4" w:rsidP="004F6FD5">
                      <w:pPr>
                        <w:pStyle w:val="My"/>
                        <w:jc w:val="both"/>
                        <w:rPr>
                          <w:rStyle w:val="sowc"/>
                          <w:color w:val="333333"/>
                          <w:lang w:val="en-US"/>
                        </w:rPr>
                      </w:pPr>
                    </w:p>
                    <w:tbl>
                      <w:tblPr>
                        <w:tblW w:w="9016" w:type="dxa"/>
                        <w:tblLook w:val="04A0" w:firstRow="1" w:lastRow="0" w:firstColumn="1" w:lastColumn="0" w:noHBand="0" w:noVBand="1"/>
                      </w:tblPr>
                      <w:tblGrid>
                        <w:gridCol w:w="4508"/>
                        <w:gridCol w:w="4508"/>
                      </w:tblGrid>
                      <w:tr w:rsidR="00C3529C" w:rsidTr="002E4CB4">
                        <w:tc>
                          <w:tcPr>
                            <w:tcW w:w="4508" w:type="dxa"/>
                            <w:shd w:val="clear" w:color="auto" w:fill="auto"/>
                          </w:tcPr>
                          <w:p w:rsidR="002E4CB4" w:rsidRPr="002E4CB4" w:rsidRDefault="002E4CB4" w:rsidP="002E4CB4">
                            <w:pPr>
                              <w:tabs>
                                <w:tab w:val="left" w:pos="915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  <w:sz w:val="28"/>
                                <w:lang w:val="id-ID"/>
                              </w:rPr>
                            </w:pPr>
                            <w:r w:rsidRPr="002E4CB4">
                              <w:rPr>
                                <w:rFonts w:ascii="Times New Roman" w:hAnsi="Times New Roman"/>
                                <w:sz w:val="28"/>
                                <w:lang w:val="id-ID"/>
                              </w:rPr>
                              <w:t>Faricha Nur Laily Hidayati</w:t>
                            </w:r>
                          </w:p>
                        </w:tc>
                        <w:tc>
                          <w:tcPr>
                            <w:tcW w:w="4508" w:type="dxa"/>
                            <w:shd w:val="clear" w:color="auto" w:fill="auto"/>
                          </w:tcPr>
                          <w:p w:rsidR="002E4CB4" w:rsidRPr="002E4CB4" w:rsidRDefault="002E4CB4" w:rsidP="002E4CB4">
                            <w:pPr>
                              <w:tabs>
                                <w:tab w:val="left" w:pos="915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  <w:sz w:val="28"/>
                                <w:lang w:val="id-ID"/>
                              </w:rPr>
                            </w:pPr>
                            <w:r w:rsidRPr="002E4CB4">
                              <w:rPr>
                                <w:rFonts w:ascii="Times New Roman" w:hAnsi="Times New Roman"/>
                                <w:sz w:val="28"/>
                                <w:lang w:val="id-ID"/>
                              </w:rPr>
                              <w:t>081211631004</w:t>
                            </w:r>
                          </w:p>
                        </w:tc>
                      </w:tr>
                      <w:tr w:rsidR="00C3529C" w:rsidTr="002E4CB4">
                        <w:tc>
                          <w:tcPr>
                            <w:tcW w:w="4508" w:type="dxa"/>
                            <w:shd w:val="clear" w:color="auto" w:fill="auto"/>
                          </w:tcPr>
                          <w:p w:rsidR="002E4CB4" w:rsidRPr="002E4CB4" w:rsidRDefault="002E4CB4" w:rsidP="002E4CB4">
                            <w:pPr>
                              <w:tabs>
                                <w:tab w:val="left" w:pos="915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  <w:sz w:val="28"/>
                                <w:lang w:val="id-ID"/>
                              </w:rPr>
                            </w:pPr>
                            <w:r w:rsidRPr="002E4CB4">
                              <w:rPr>
                                <w:rFonts w:ascii="Times New Roman" w:hAnsi="Times New Roman"/>
                                <w:sz w:val="28"/>
                                <w:lang w:val="id-ID"/>
                              </w:rPr>
                              <w:t>Nazilatul Mahbubah</w:t>
                            </w:r>
                          </w:p>
                        </w:tc>
                        <w:tc>
                          <w:tcPr>
                            <w:tcW w:w="4508" w:type="dxa"/>
                            <w:shd w:val="clear" w:color="auto" w:fill="auto"/>
                          </w:tcPr>
                          <w:p w:rsidR="002E4CB4" w:rsidRPr="002E4CB4" w:rsidRDefault="002E4CB4" w:rsidP="002E4CB4">
                            <w:pPr>
                              <w:tabs>
                                <w:tab w:val="left" w:pos="915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  <w:sz w:val="28"/>
                                <w:lang w:val="id-ID"/>
                              </w:rPr>
                            </w:pPr>
                            <w:r w:rsidRPr="002E4CB4">
                              <w:rPr>
                                <w:rFonts w:ascii="Times New Roman" w:hAnsi="Times New Roman"/>
                                <w:sz w:val="28"/>
                                <w:lang w:val="id-ID"/>
                              </w:rPr>
                              <w:t>081211631005</w:t>
                            </w:r>
                          </w:p>
                        </w:tc>
                      </w:tr>
                      <w:tr w:rsidR="00C3529C" w:rsidTr="002E4CB4">
                        <w:tc>
                          <w:tcPr>
                            <w:tcW w:w="4508" w:type="dxa"/>
                            <w:shd w:val="clear" w:color="auto" w:fill="auto"/>
                          </w:tcPr>
                          <w:p w:rsidR="002E4CB4" w:rsidRPr="002E4CB4" w:rsidRDefault="002E4CB4" w:rsidP="002E4CB4">
                            <w:pPr>
                              <w:tabs>
                                <w:tab w:val="left" w:pos="915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2E4CB4">
                              <w:rPr>
                                <w:rFonts w:ascii="Times New Roman" w:hAnsi="Times New Roman"/>
                                <w:sz w:val="28"/>
                              </w:rPr>
                              <w:t>Puspita Sari</w:t>
                            </w:r>
                          </w:p>
                        </w:tc>
                        <w:tc>
                          <w:tcPr>
                            <w:tcW w:w="4508" w:type="dxa"/>
                            <w:shd w:val="clear" w:color="auto" w:fill="auto"/>
                          </w:tcPr>
                          <w:p w:rsidR="002E4CB4" w:rsidRPr="002E4CB4" w:rsidRDefault="002E4CB4" w:rsidP="002E4CB4">
                            <w:pPr>
                              <w:tabs>
                                <w:tab w:val="left" w:pos="915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2E4CB4">
                              <w:rPr>
                                <w:rFonts w:ascii="Times New Roman" w:hAnsi="Times New Roman"/>
                                <w:sz w:val="28"/>
                                <w:lang w:val="id-ID"/>
                              </w:rPr>
                              <w:t>08121163</w:t>
                            </w:r>
                            <w:r w:rsidRPr="002E4CB4">
                              <w:rPr>
                                <w:rFonts w:ascii="Times New Roman" w:hAnsi="Times New Roman"/>
                                <w:sz w:val="28"/>
                              </w:rPr>
                              <w:t>1054</w:t>
                            </w:r>
                          </w:p>
                        </w:tc>
                      </w:tr>
                      <w:tr w:rsidR="00C3529C" w:rsidTr="002E4CB4">
                        <w:tc>
                          <w:tcPr>
                            <w:tcW w:w="4508" w:type="dxa"/>
                            <w:shd w:val="clear" w:color="auto" w:fill="auto"/>
                          </w:tcPr>
                          <w:p w:rsidR="002E4CB4" w:rsidRPr="002E4CB4" w:rsidRDefault="002E4CB4" w:rsidP="002E4CB4">
                            <w:pPr>
                              <w:tabs>
                                <w:tab w:val="left" w:pos="915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2E4CB4">
                              <w:rPr>
                                <w:rFonts w:ascii="Times New Roman" w:hAnsi="Times New Roman"/>
                                <w:sz w:val="28"/>
                              </w:rPr>
                              <w:t>Chusnul Islamiyah</w:t>
                            </w:r>
                          </w:p>
                        </w:tc>
                        <w:tc>
                          <w:tcPr>
                            <w:tcW w:w="4508" w:type="dxa"/>
                            <w:shd w:val="clear" w:color="auto" w:fill="auto"/>
                          </w:tcPr>
                          <w:p w:rsidR="002E4CB4" w:rsidRPr="002E4CB4" w:rsidRDefault="002E4CB4" w:rsidP="002E4CB4">
                            <w:pPr>
                              <w:tabs>
                                <w:tab w:val="left" w:pos="915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2E4CB4">
                              <w:rPr>
                                <w:rFonts w:ascii="Times New Roman" w:hAnsi="Times New Roman"/>
                                <w:sz w:val="28"/>
                              </w:rPr>
                              <w:t>081211631056</w:t>
                            </w:r>
                          </w:p>
                        </w:tc>
                      </w:tr>
                      <w:tr w:rsidR="00C3529C" w:rsidTr="002E4CB4">
                        <w:tc>
                          <w:tcPr>
                            <w:tcW w:w="4508" w:type="dxa"/>
                            <w:shd w:val="clear" w:color="auto" w:fill="auto"/>
                          </w:tcPr>
                          <w:p w:rsidR="002E4CB4" w:rsidRPr="002E4CB4" w:rsidRDefault="002E4CB4" w:rsidP="002E4CB4">
                            <w:pPr>
                              <w:tabs>
                                <w:tab w:val="left" w:pos="915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2E4CB4">
                              <w:rPr>
                                <w:rFonts w:ascii="Times New Roman" w:hAnsi="Times New Roman"/>
                                <w:sz w:val="28"/>
                              </w:rPr>
                              <w:t>Istihamin Fitriyah</w:t>
                            </w:r>
                          </w:p>
                        </w:tc>
                        <w:tc>
                          <w:tcPr>
                            <w:tcW w:w="4508" w:type="dxa"/>
                            <w:shd w:val="clear" w:color="auto" w:fill="auto"/>
                          </w:tcPr>
                          <w:p w:rsidR="002E4CB4" w:rsidRPr="002E4CB4" w:rsidRDefault="002E4CB4" w:rsidP="002E4CB4">
                            <w:pPr>
                              <w:tabs>
                                <w:tab w:val="left" w:pos="915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2E4CB4">
                              <w:rPr>
                                <w:rFonts w:ascii="Times New Roman" w:hAnsi="Times New Roman"/>
                                <w:sz w:val="28"/>
                              </w:rPr>
                              <w:t>081211632004</w:t>
                            </w:r>
                          </w:p>
                        </w:tc>
                      </w:tr>
                      <w:tr w:rsidR="00C3529C" w:rsidTr="002E4CB4">
                        <w:tc>
                          <w:tcPr>
                            <w:tcW w:w="4508" w:type="dxa"/>
                            <w:shd w:val="clear" w:color="auto" w:fill="auto"/>
                          </w:tcPr>
                          <w:p w:rsidR="002E4CB4" w:rsidRPr="002E4CB4" w:rsidRDefault="002E4CB4" w:rsidP="002E4CB4">
                            <w:pPr>
                              <w:tabs>
                                <w:tab w:val="left" w:pos="915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  <w:sz w:val="28"/>
                                <w:lang w:val="id-ID"/>
                              </w:rPr>
                            </w:pPr>
                            <w:r w:rsidRPr="002E4CB4">
                              <w:rPr>
                                <w:rFonts w:ascii="Times New Roman" w:hAnsi="Times New Roman"/>
                                <w:sz w:val="28"/>
                                <w:lang w:val="id-ID"/>
                              </w:rPr>
                              <w:t>Muhammad Sahirul Alim</w:t>
                            </w:r>
                          </w:p>
                        </w:tc>
                        <w:tc>
                          <w:tcPr>
                            <w:tcW w:w="4508" w:type="dxa"/>
                            <w:shd w:val="clear" w:color="auto" w:fill="auto"/>
                          </w:tcPr>
                          <w:p w:rsidR="002E4CB4" w:rsidRPr="002E4CB4" w:rsidRDefault="002E4CB4" w:rsidP="002E4CB4">
                            <w:pPr>
                              <w:tabs>
                                <w:tab w:val="left" w:pos="915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2E4CB4">
                              <w:rPr>
                                <w:rFonts w:ascii="Times New Roman" w:hAnsi="Times New Roman"/>
                                <w:sz w:val="28"/>
                                <w:lang w:val="id-ID"/>
                              </w:rPr>
                              <w:t>081211632006</w:t>
                            </w:r>
                          </w:p>
                        </w:tc>
                      </w:tr>
                      <w:tr w:rsidR="00C3529C" w:rsidTr="002E4CB4">
                        <w:tc>
                          <w:tcPr>
                            <w:tcW w:w="4508" w:type="dxa"/>
                            <w:shd w:val="clear" w:color="auto" w:fill="auto"/>
                          </w:tcPr>
                          <w:p w:rsidR="002E4CB4" w:rsidRPr="002E4CB4" w:rsidRDefault="002E4CB4" w:rsidP="002E4CB4">
                            <w:pPr>
                              <w:tabs>
                                <w:tab w:val="left" w:pos="915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2E4CB4">
                              <w:rPr>
                                <w:rFonts w:ascii="Times New Roman" w:hAnsi="Times New Roman"/>
                                <w:sz w:val="28"/>
                              </w:rPr>
                              <w:t>Muhammad Iqbal</w:t>
                            </w:r>
                          </w:p>
                        </w:tc>
                        <w:tc>
                          <w:tcPr>
                            <w:tcW w:w="4508" w:type="dxa"/>
                            <w:shd w:val="clear" w:color="auto" w:fill="auto"/>
                          </w:tcPr>
                          <w:p w:rsidR="002E4CB4" w:rsidRPr="002E4CB4" w:rsidRDefault="002E4CB4" w:rsidP="002E4CB4">
                            <w:pPr>
                              <w:tabs>
                                <w:tab w:val="left" w:pos="915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2E4CB4">
                              <w:rPr>
                                <w:rFonts w:ascii="Times New Roman" w:hAnsi="Times New Roman"/>
                                <w:sz w:val="28"/>
                              </w:rPr>
                              <w:t>081211632009</w:t>
                            </w:r>
                          </w:p>
                        </w:tc>
                      </w:tr>
                      <w:tr w:rsidR="00C3529C" w:rsidTr="002E4CB4">
                        <w:tc>
                          <w:tcPr>
                            <w:tcW w:w="4508" w:type="dxa"/>
                            <w:shd w:val="clear" w:color="auto" w:fill="auto"/>
                          </w:tcPr>
                          <w:p w:rsidR="002E4CB4" w:rsidRPr="002E4CB4" w:rsidRDefault="002E4CB4" w:rsidP="002E4CB4">
                            <w:pPr>
                              <w:tabs>
                                <w:tab w:val="left" w:pos="915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  <w:sz w:val="28"/>
                                <w:lang w:val="id-ID"/>
                              </w:rPr>
                            </w:pPr>
                            <w:r w:rsidRPr="002E4CB4">
                              <w:rPr>
                                <w:rFonts w:ascii="Times New Roman" w:hAnsi="Times New Roman"/>
                                <w:sz w:val="28"/>
                                <w:lang w:val="id-ID"/>
                              </w:rPr>
                              <w:t>Ichsananda Lazuardi</w:t>
                            </w:r>
                          </w:p>
                        </w:tc>
                        <w:tc>
                          <w:tcPr>
                            <w:tcW w:w="4508" w:type="dxa"/>
                            <w:shd w:val="clear" w:color="auto" w:fill="auto"/>
                          </w:tcPr>
                          <w:p w:rsidR="002E4CB4" w:rsidRPr="002E4CB4" w:rsidRDefault="002E4CB4" w:rsidP="002E4CB4">
                            <w:pPr>
                              <w:tabs>
                                <w:tab w:val="left" w:pos="915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  <w:sz w:val="28"/>
                                <w:lang w:val="id-ID"/>
                              </w:rPr>
                            </w:pPr>
                            <w:r w:rsidRPr="002E4CB4">
                              <w:rPr>
                                <w:rFonts w:ascii="Times New Roman" w:hAnsi="Times New Roman"/>
                                <w:sz w:val="28"/>
                                <w:lang w:val="id-ID"/>
                              </w:rPr>
                              <w:t>081211632012</w:t>
                            </w:r>
                          </w:p>
                        </w:tc>
                      </w:tr>
                      <w:tr w:rsidR="00C3529C" w:rsidTr="002E4CB4">
                        <w:tc>
                          <w:tcPr>
                            <w:tcW w:w="4508" w:type="dxa"/>
                            <w:shd w:val="clear" w:color="auto" w:fill="auto"/>
                          </w:tcPr>
                          <w:p w:rsidR="002E4CB4" w:rsidRPr="002E4CB4" w:rsidRDefault="002E4CB4" w:rsidP="002E4CB4">
                            <w:pPr>
                              <w:tabs>
                                <w:tab w:val="left" w:pos="915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2E4CB4">
                              <w:rPr>
                                <w:rFonts w:ascii="Times New Roman" w:hAnsi="Times New Roman"/>
                                <w:sz w:val="28"/>
                              </w:rPr>
                              <w:t>Fatich Fazlur R</w:t>
                            </w:r>
                            <w:r w:rsidR="00C968BA">
                              <w:rPr>
                                <w:rFonts w:ascii="Times New Roman" w:hAnsi="Times New Roman"/>
                                <w:sz w:val="28"/>
                              </w:rPr>
                              <w:t>ochman</w:t>
                            </w:r>
                          </w:p>
                        </w:tc>
                        <w:tc>
                          <w:tcPr>
                            <w:tcW w:w="4508" w:type="dxa"/>
                            <w:shd w:val="clear" w:color="auto" w:fill="auto"/>
                          </w:tcPr>
                          <w:p w:rsidR="002E4CB4" w:rsidRPr="002E4CB4" w:rsidRDefault="002E4CB4" w:rsidP="002E4CB4">
                            <w:pPr>
                              <w:tabs>
                                <w:tab w:val="left" w:pos="915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2E4CB4">
                              <w:rPr>
                                <w:rFonts w:ascii="Times New Roman" w:hAnsi="Times New Roman"/>
                                <w:sz w:val="28"/>
                              </w:rPr>
                              <w:t>081211632013</w:t>
                            </w:r>
                          </w:p>
                        </w:tc>
                      </w:tr>
                      <w:tr w:rsidR="00C3529C" w:rsidTr="002E4CB4">
                        <w:tc>
                          <w:tcPr>
                            <w:tcW w:w="4508" w:type="dxa"/>
                            <w:shd w:val="clear" w:color="auto" w:fill="auto"/>
                          </w:tcPr>
                          <w:p w:rsidR="002E4CB4" w:rsidRPr="002E4CB4" w:rsidRDefault="002E4CB4" w:rsidP="002E4CB4">
                            <w:pPr>
                              <w:tabs>
                                <w:tab w:val="left" w:pos="915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2E4CB4">
                              <w:rPr>
                                <w:rFonts w:ascii="Times New Roman" w:hAnsi="Times New Roman"/>
                                <w:sz w:val="28"/>
                              </w:rPr>
                              <w:t>Muhammad Satria A</w:t>
                            </w:r>
                            <w:r w:rsidR="00C968BA">
                              <w:rPr>
                                <w:rFonts w:ascii="Times New Roman" w:hAnsi="Times New Roman"/>
                                <w:sz w:val="28"/>
                              </w:rPr>
                              <w:t>rgamukti</w:t>
                            </w:r>
                          </w:p>
                        </w:tc>
                        <w:tc>
                          <w:tcPr>
                            <w:tcW w:w="4508" w:type="dxa"/>
                            <w:shd w:val="clear" w:color="auto" w:fill="auto"/>
                          </w:tcPr>
                          <w:p w:rsidR="002E4CB4" w:rsidRPr="002E4CB4" w:rsidRDefault="002E4CB4" w:rsidP="002E4CB4">
                            <w:pPr>
                              <w:tabs>
                                <w:tab w:val="left" w:pos="915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2E4CB4">
                              <w:rPr>
                                <w:rFonts w:ascii="Times New Roman" w:hAnsi="Times New Roman"/>
                                <w:sz w:val="28"/>
                              </w:rPr>
                              <w:t>081211633009</w:t>
                            </w:r>
                          </w:p>
                        </w:tc>
                      </w:tr>
                    </w:tbl>
                    <w:p w:rsidR="007D5AC1" w:rsidRPr="0065314E" w:rsidRDefault="007D5AC1" w:rsidP="004F6FD5">
                      <w:pPr>
                        <w:pStyle w:val="My"/>
                        <w:jc w:val="both"/>
                        <w:rPr>
                          <w:rStyle w:val="sowc"/>
                          <w:color w:val="333333"/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A73BF" w:rsidRPr="00C968BA" w:rsidRDefault="004A73BF" w:rsidP="00C968BA">
      <w:pPr>
        <w:spacing w:after="0" w:line="360" w:lineRule="auto"/>
        <w:rPr>
          <w:rFonts w:ascii="Times New Roman" w:hAnsi="Times New Roman"/>
        </w:rPr>
      </w:pPr>
    </w:p>
    <w:p w:rsidR="004A73BF" w:rsidRPr="00C968BA" w:rsidRDefault="004A73BF" w:rsidP="00C968BA">
      <w:pPr>
        <w:spacing w:after="0" w:line="360" w:lineRule="auto"/>
        <w:rPr>
          <w:rFonts w:ascii="Times New Roman" w:hAnsi="Times New Roman"/>
        </w:rPr>
      </w:pPr>
    </w:p>
    <w:p w:rsidR="004A73BF" w:rsidRPr="00C968BA" w:rsidRDefault="004A73BF" w:rsidP="00C968BA">
      <w:pPr>
        <w:spacing w:after="0" w:line="360" w:lineRule="auto"/>
        <w:rPr>
          <w:rFonts w:ascii="Times New Roman" w:hAnsi="Times New Roman"/>
        </w:rPr>
      </w:pPr>
    </w:p>
    <w:p w:rsidR="004A73BF" w:rsidRPr="00C968BA" w:rsidRDefault="004A73BF" w:rsidP="00C968BA">
      <w:pPr>
        <w:spacing w:after="0" w:line="360" w:lineRule="auto"/>
        <w:rPr>
          <w:rFonts w:ascii="Times New Roman" w:hAnsi="Times New Roman"/>
        </w:rPr>
      </w:pPr>
    </w:p>
    <w:p w:rsidR="004A73BF" w:rsidRPr="00C968BA" w:rsidRDefault="004A73BF" w:rsidP="00C968BA">
      <w:pPr>
        <w:spacing w:after="0" w:line="360" w:lineRule="auto"/>
        <w:rPr>
          <w:rFonts w:ascii="Times New Roman" w:hAnsi="Times New Roman"/>
        </w:rPr>
      </w:pPr>
    </w:p>
    <w:p w:rsidR="004A73BF" w:rsidRPr="00C968BA" w:rsidRDefault="004A73BF" w:rsidP="00C968BA">
      <w:pPr>
        <w:spacing w:after="0" w:line="360" w:lineRule="auto"/>
        <w:rPr>
          <w:rFonts w:ascii="Times New Roman" w:hAnsi="Times New Roman"/>
        </w:rPr>
      </w:pPr>
    </w:p>
    <w:p w:rsidR="004A73BF" w:rsidRPr="00C968BA" w:rsidRDefault="004A73BF" w:rsidP="00C968BA">
      <w:pPr>
        <w:spacing w:after="0" w:line="360" w:lineRule="auto"/>
        <w:rPr>
          <w:rFonts w:ascii="Times New Roman" w:hAnsi="Times New Roman"/>
        </w:rPr>
      </w:pPr>
    </w:p>
    <w:p w:rsidR="004A73BF" w:rsidRPr="00C968BA" w:rsidRDefault="004A73BF" w:rsidP="00C968BA">
      <w:pPr>
        <w:spacing w:after="0" w:line="360" w:lineRule="auto"/>
        <w:rPr>
          <w:rFonts w:ascii="Times New Roman" w:hAnsi="Times New Roman"/>
        </w:rPr>
      </w:pPr>
    </w:p>
    <w:p w:rsidR="004A73BF" w:rsidRPr="00C968BA" w:rsidRDefault="004A73BF" w:rsidP="00C968BA">
      <w:pPr>
        <w:spacing w:after="0" w:line="360" w:lineRule="auto"/>
        <w:rPr>
          <w:rFonts w:ascii="Times New Roman" w:hAnsi="Times New Roman"/>
        </w:rPr>
      </w:pPr>
    </w:p>
    <w:p w:rsidR="004A73BF" w:rsidRPr="00C968BA" w:rsidRDefault="00F0441F" w:rsidP="00C968BA">
      <w:pPr>
        <w:tabs>
          <w:tab w:val="left" w:pos="3153"/>
        </w:tabs>
        <w:spacing w:after="0" w:line="360" w:lineRule="auto"/>
        <w:rPr>
          <w:rFonts w:ascii="Times New Roman" w:hAnsi="Times New Roman"/>
        </w:rPr>
      </w:pPr>
      <w:r w:rsidRPr="00C968BA">
        <w:rPr>
          <w:rFonts w:ascii="Times New Roman" w:hAnsi="Times New Roman"/>
        </w:rPr>
        <w:tab/>
      </w:r>
    </w:p>
    <w:p w:rsidR="004A73BF" w:rsidRPr="00C968BA" w:rsidRDefault="004A73BF" w:rsidP="00C968BA">
      <w:pPr>
        <w:spacing w:after="0" w:line="360" w:lineRule="auto"/>
        <w:rPr>
          <w:rFonts w:ascii="Times New Roman" w:hAnsi="Times New Roman"/>
        </w:rPr>
      </w:pPr>
    </w:p>
    <w:p w:rsidR="004A73BF" w:rsidRPr="00C968BA" w:rsidRDefault="004A73BF" w:rsidP="00C968BA">
      <w:pPr>
        <w:spacing w:after="0" w:line="360" w:lineRule="auto"/>
        <w:rPr>
          <w:rFonts w:ascii="Times New Roman" w:hAnsi="Times New Roman"/>
        </w:rPr>
      </w:pPr>
    </w:p>
    <w:p w:rsidR="004A73BF" w:rsidRPr="00C968BA" w:rsidRDefault="004A73BF" w:rsidP="00C968BA">
      <w:pPr>
        <w:spacing w:after="0" w:line="360" w:lineRule="auto"/>
        <w:rPr>
          <w:rFonts w:ascii="Times New Roman" w:hAnsi="Times New Roman"/>
        </w:rPr>
      </w:pPr>
    </w:p>
    <w:p w:rsidR="004A73BF" w:rsidRPr="00C968BA" w:rsidRDefault="004A73BF" w:rsidP="00C968BA">
      <w:pPr>
        <w:spacing w:after="0" w:line="360" w:lineRule="auto"/>
        <w:rPr>
          <w:rFonts w:ascii="Times New Roman" w:hAnsi="Times New Roman"/>
        </w:rPr>
      </w:pPr>
    </w:p>
    <w:p w:rsidR="004A73BF" w:rsidRPr="00C968BA" w:rsidRDefault="004A73BF" w:rsidP="00C968BA">
      <w:pPr>
        <w:spacing w:after="0" w:line="360" w:lineRule="auto"/>
        <w:rPr>
          <w:rFonts w:ascii="Times New Roman" w:hAnsi="Times New Roman"/>
        </w:rPr>
      </w:pPr>
    </w:p>
    <w:p w:rsidR="004A73BF" w:rsidRPr="00C968BA" w:rsidRDefault="004A73BF" w:rsidP="00C968BA">
      <w:pPr>
        <w:spacing w:after="0" w:line="360" w:lineRule="auto"/>
        <w:rPr>
          <w:rFonts w:ascii="Times New Roman" w:hAnsi="Times New Roman"/>
        </w:rPr>
      </w:pPr>
    </w:p>
    <w:p w:rsidR="004A73BF" w:rsidRPr="00C968BA" w:rsidRDefault="004A73BF" w:rsidP="00C968BA">
      <w:pPr>
        <w:spacing w:after="0" w:line="360" w:lineRule="auto"/>
        <w:rPr>
          <w:rFonts w:ascii="Times New Roman" w:hAnsi="Times New Roman"/>
        </w:rPr>
      </w:pPr>
    </w:p>
    <w:p w:rsidR="004A73BF" w:rsidRPr="00C968BA" w:rsidRDefault="00DD71EA" w:rsidP="00C968BA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304165</wp:posOffset>
                </wp:positionV>
                <wp:extent cx="3390900" cy="1143000"/>
                <wp:effectExtent l="0" t="0" r="0" b="0"/>
                <wp:wrapNone/>
                <wp:docPr id="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0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4CB4" w:rsidRPr="002E4CB4" w:rsidRDefault="002E4CB4" w:rsidP="002E4CB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2E4CB4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S1- SISTEM INFORMASI</w:t>
                            </w:r>
                          </w:p>
                          <w:p w:rsidR="002E4CB4" w:rsidRPr="002E4CB4" w:rsidRDefault="002E4CB4" w:rsidP="002E4CB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2E4CB4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FAKULTAS SAINS DAN TEKNOLOGI</w:t>
                            </w:r>
                          </w:p>
                          <w:p w:rsidR="002E4CB4" w:rsidRPr="002E4CB4" w:rsidRDefault="002E4CB4" w:rsidP="002E4CB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2E4CB4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UNIVERSITAS AIRLANGGA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028" style="position:absolute;margin-left:252pt;margin-top:23.95pt;width:267pt;height:9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" stroked="f">
                <v:textbox>
                  <w:txbxContent>
                    <w:p w:rsidR="002E4CB4" w:rsidRPr="002E4CB4" w:rsidRDefault="002E4CB4" w:rsidP="002E4CB4">
                      <w:pPr>
                        <w:spacing w:line="24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2E4CB4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S1- SISTEM INFORMASI</w:t>
                      </w:r>
                    </w:p>
                    <w:p w:rsidR="002E4CB4" w:rsidRPr="002E4CB4" w:rsidRDefault="002E4CB4" w:rsidP="002E4CB4">
                      <w:pPr>
                        <w:spacing w:line="24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2E4CB4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FAKULTAS SAINS DAN TEKNOLOGI</w:t>
                      </w:r>
                    </w:p>
                    <w:p w:rsidR="002E4CB4" w:rsidRPr="002E4CB4" w:rsidRDefault="002E4CB4" w:rsidP="002E4CB4">
                      <w:pPr>
                        <w:spacing w:line="24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2E4CB4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UNIVERSITAS AIRLANGGA</w:t>
                      </w:r>
                    </w:p>
                  </w:txbxContent>
                </v:textbox>
              </v:rect>
            </w:pict>
          </mc:Fallback>
        </mc:AlternateContent>
      </w:r>
    </w:p>
    <w:p w:rsidR="004A73BF" w:rsidRPr="00C968BA" w:rsidRDefault="004A73BF" w:rsidP="00C968BA">
      <w:pPr>
        <w:pStyle w:val="My"/>
        <w:spacing w:line="360" w:lineRule="auto"/>
        <w:jc w:val="right"/>
        <w:rPr>
          <w:rStyle w:val="sowc"/>
          <w:rFonts w:ascii="Times New Roman" w:hAnsi="Times New Roman" w:cs="Times New Roman"/>
          <w:color w:val="333333"/>
          <w:lang w:val="en-US"/>
        </w:rPr>
      </w:pPr>
    </w:p>
    <w:p w:rsidR="004A73BF" w:rsidRPr="00C968BA" w:rsidRDefault="00DD71EA" w:rsidP="00C968BA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9776" behindDoc="1" locked="0" layoutInCell="1" allowOverlap="1" wp14:anchorId="4A51C197" wp14:editId="3D7C9F44">
            <wp:simplePos x="0" y="0"/>
            <wp:positionH relativeFrom="column">
              <wp:posOffset>-807617</wp:posOffset>
            </wp:positionH>
            <wp:positionV relativeFrom="paragraph">
              <wp:posOffset>10160</wp:posOffset>
            </wp:positionV>
            <wp:extent cx="3038475" cy="2945130"/>
            <wp:effectExtent l="0" t="0" r="0" b="0"/>
            <wp:wrapNone/>
            <wp:docPr id="1" name="Picture 1" descr="D:\Kuliah\Semester 6\Pengembangan Sistem Informasi\620px-PMI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Semester 6\Pengembangan Sistem Informasi\620px-PMI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68BA" w:rsidRDefault="00C968BA" w:rsidP="00C968BA">
      <w:pPr>
        <w:pStyle w:val="TOCEntry"/>
        <w:spacing w:before="0" w:after="0" w:line="360" w:lineRule="auto"/>
        <w:rPr>
          <w:rFonts w:ascii="Times New Roman" w:hAnsi="Times New Roman"/>
        </w:rPr>
      </w:pPr>
      <w:bookmarkStart w:id="0" w:name="_Toc367959546"/>
    </w:p>
    <w:p w:rsidR="00C968BA" w:rsidRDefault="00C968BA" w:rsidP="00C968BA">
      <w:pPr>
        <w:pStyle w:val="TOCEntry"/>
        <w:spacing w:before="0" w:after="0" w:line="360" w:lineRule="auto"/>
        <w:rPr>
          <w:rFonts w:ascii="Times New Roman" w:hAnsi="Times New Roman"/>
        </w:rPr>
      </w:pPr>
    </w:p>
    <w:p w:rsidR="00C968BA" w:rsidRDefault="00DD71EA" w:rsidP="00C968BA">
      <w:pPr>
        <w:pStyle w:val="TOCEntry"/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7456" behindDoc="0" locked="0" layoutInCell="1" allowOverlap="1" wp14:anchorId="22E6842D" wp14:editId="00697D81">
            <wp:simplePos x="0" y="0"/>
            <wp:positionH relativeFrom="column">
              <wp:posOffset>1010093</wp:posOffset>
            </wp:positionH>
            <wp:positionV relativeFrom="paragraph">
              <wp:posOffset>2614</wp:posOffset>
            </wp:positionV>
            <wp:extent cx="1985010" cy="1924050"/>
            <wp:effectExtent l="0" t="0" r="0" b="0"/>
            <wp:wrapNone/>
            <wp:docPr id="2" name="Picture 2" descr="D:\Kuliah\Semester 6\Pengembangan Sistem Informasi\620px-PMI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Semester 6\Pengembangan Sistem Informasi\620px-PMI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68BA" w:rsidRDefault="00C968BA" w:rsidP="00C968BA">
      <w:pPr>
        <w:pStyle w:val="TOCEntry"/>
        <w:spacing w:before="0" w:after="0" w:line="360" w:lineRule="auto"/>
        <w:rPr>
          <w:rFonts w:ascii="Times New Roman" w:hAnsi="Times New Roman"/>
        </w:rPr>
      </w:pPr>
      <w:bookmarkStart w:id="1" w:name="_GoBack"/>
      <w:bookmarkEnd w:id="1"/>
    </w:p>
    <w:bookmarkEnd w:id="0"/>
    <w:p w:rsidR="004A73BF" w:rsidRDefault="004A73BF" w:rsidP="00C968BA">
      <w:pPr>
        <w:spacing w:after="0" w:line="360" w:lineRule="auto"/>
        <w:rPr>
          <w:rFonts w:ascii="Times New Roman" w:hAnsi="Times New Roman"/>
        </w:rPr>
      </w:pPr>
    </w:p>
    <w:sectPr w:rsidR="004A73BF" w:rsidSect="00B6788B">
      <w:headerReference w:type="default" r:id="rId9"/>
      <w:footerReference w:type="default" r:id="rId10"/>
      <w:pgSz w:w="11906" w:h="16838"/>
      <w:pgMar w:top="1440" w:right="1440" w:bottom="1440" w:left="1440" w:header="288" w:footer="8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06C" w:rsidRDefault="00BA406C">
      <w:r>
        <w:separator/>
      </w:r>
    </w:p>
  </w:endnote>
  <w:endnote w:type="continuationSeparator" w:id="0">
    <w:p w:rsidR="00BA406C" w:rsidRDefault="00BA4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E2F" w:rsidRPr="002E4CB4" w:rsidRDefault="002D2E2F" w:rsidP="002E4CB4">
    <w:pPr>
      <w:pStyle w:val="Footer"/>
      <w:tabs>
        <w:tab w:val="clear" w:pos="4677"/>
        <w:tab w:val="center" w:pos="2160"/>
      </w:tabs>
      <w:ind w:left="540" w:right="540"/>
      <w:jc w:val="right"/>
      <w:rPr>
        <w:rFonts w:ascii="Verdana" w:hAnsi="Verdana"/>
        <w:color w:val="7030A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06C" w:rsidRDefault="00BA406C">
      <w:r>
        <w:separator/>
      </w:r>
    </w:p>
  </w:footnote>
  <w:footnote w:type="continuationSeparator" w:id="0">
    <w:p w:rsidR="00BA406C" w:rsidRDefault="00BA40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E2F" w:rsidRPr="00B3059B" w:rsidRDefault="002D2E2F" w:rsidP="002D2E2F">
    <w:pPr>
      <w:pStyle w:val="Header"/>
      <w:ind w:left="5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3D0E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C3F0A69"/>
    <w:multiLevelType w:val="multilevel"/>
    <w:tmpl w:val="446407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4997614E"/>
    <w:multiLevelType w:val="hybridMultilevel"/>
    <w:tmpl w:val="1256EF40"/>
    <w:lvl w:ilvl="0" w:tplc="6782855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FD2069"/>
    <w:multiLevelType w:val="hybridMultilevel"/>
    <w:tmpl w:val="962EF42A"/>
    <w:lvl w:ilvl="0" w:tplc="440CE25C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23C5D1D"/>
    <w:multiLevelType w:val="hybridMultilevel"/>
    <w:tmpl w:val="C4C66DB2"/>
    <w:lvl w:ilvl="0" w:tplc="9ABEECF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1A1405"/>
    <w:multiLevelType w:val="hybridMultilevel"/>
    <w:tmpl w:val="93107728"/>
    <w:lvl w:ilvl="0" w:tplc="2D8E0C0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4900A7"/>
    <w:multiLevelType w:val="hybridMultilevel"/>
    <w:tmpl w:val="72CA4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065FFA"/>
    <w:multiLevelType w:val="hybridMultilevel"/>
    <w:tmpl w:val="6DAA74AC"/>
    <w:lvl w:ilvl="0" w:tplc="83442556">
      <w:start w:val="1"/>
      <w:numFmt w:val="decimal"/>
      <w:lvlText w:val="4.%1"/>
      <w:lvlJc w:val="left"/>
      <w:pPr>
        <w:ind w:left="9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45" w:hanging="360"/>
      </w:pPr>
    </w:lvl>
    <w:lvl w:ilvl="2" w:tplc="0409001B" w:tentative="1">
      <w:start w:val="1"/>
      <w:numFmt w:val="lowerRoman"/>
      <w:lvlText w:val="%3."/>
      <w:lvlJc w:val="right"/>
      <w:pPr>
        <w:ind w:left="11165" w:hanging="180"/>
      </w:pPr>
    </w:lvl>
    <w:lvl w:ilvl="3" w:tplc="0409000F" w:tentative="1">
      <w:start w:val="1"/>
      <w:numFmt w:val="decimal"/>
      <w:lvlText w:val="%4."/>
      <w:lvlJc w:val="left"/>
      <w:pPr>
        <w:ind w:left="11885" w:hanging="360"/>
      </w:pPr>
    </w:lvl>
    <w:lvl w:ilvl="4" w:tplc="04090019" w:tentative="1">
      <w:start w:val="1"/>
      <w:numFmt w:val="lowerLetter"/>
      <w:lvlText w:val="%5."/>
      <w:lvlJc w:val="left"/>
      <w:pPr>
        <w:ind w:left="12605" w:hanging="360"/>
      </w:pPr>
    </w:lvl>
    <w:lvl w:ilvl="5" w:tplc="0409001B" w:tentative="1">
      <w:start w:val="1"/>
      <w:numFmt w:val="lowerRoman"/>
      <w:lvlText w:val="%6."/>
      <w:lvlJc w:val="right"/>
      <w:pPr>
        <w:ind w:left="13325" w:hanging="180"/>
      </w:pPr>
    </w:lvl>
    <w:lvl w:ilvl="6" w:tplc="0409000F" w:tentative="1">
      <w:start w:val="1"/>
      <w:numFmt w:val="decimal"/>
      <w:lvlText w:val="%7."/>
      <w:lvlJc w:val="left"/>
      <w:pPr>
        <w:ind w:left="14045" w:hanging="360"/>
      </w:pPr>
    </w:lvl>
    <w:lvl w:ilvl="7" w:tplc="04090019" w:tentative="1">
      <w:start w:val="1"/>
      <w:numFmt w:val="lowerLetter"/>
      <w:lvlText w:val="%8."/>
      <w:lvlJc w:val="left"/>
      <w:pPr>
        <w:ind w:left="14765" w:hanging="360"/>
      </w:pPr>
    </w:lvl>
    <w:lvl w:ilvl="8" w:tplc="0409001B" w:tentative="1">
      <w:start w:val="1"/>
      <w:numFmt w:val="lowerRoman"/>
      <w:lvlText w:val="%9."/>
      <w:lvlJc w:val="right"/>
      <w:pPr>
        <w:ind w:left="15485" w:hanging="180"/>
      </w:pPr>
    </w:lvl>
  </w:abstractNum>
  <w:abstractNum w:abstractNumId="8">
    <w:nsid w:val="693202F5"/>
    <w:multiLevelType w:val="hybridMultilevel"/>
    <w:tmpl w:val="58647550"/>
    <w:lvl w:ilvl="0" w:tplc="9ABEECF6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>
      <o:colormru v:ext="edit" colors="#960,#e0ccb2,#ceae84,#cda985,#eaeaea,#f8f8f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CB4"/>
    <w:rsid w:val="000A0B9C"/>
    <w:rsid w:val="00147F2B"/>
    <w:rsid w:val="00170756"/>
    <w:rsid w:val="001A17BC"/>
    <w:rsid w:val="001E1069"/>
    <w:rsid w:val="001E35F2"/>
    <w:rsid w:val="00274C7A"/>
    <w:rsid w:val="00277ADB"/>
    <w:rsid w:val="002D2E2F"/>
    <w:rsid w:val="002E4CB4"/>
    <w:rsid w:val="003636A3"/>
    <w:rsid w:val="00395555"/>
    <w:rsid w:val="003B5615"/>
    <w:rsid w:val="003F320B"/>
    <w:rsid w:val="00422554"/>
    <w:rsid w:val="00456B8A"/>
    <w:rsid w:val="004A61C2"/>
    <w:rsid w:val="004A6971"/>
    <w:rsid w:val="004A73BF"/>
    <w:rsid w:val="004D681C"/>
    <w:rsid w:val="004E79A5"/>
    <w:rsid w:val="004F0B96"/>
    <w:rsid w:val="004F6FD5"/>
    <w:rsid w:val="00550A0B"/>
    <w:rsid w:val="00562735"/>
    <w:rsid w:val="005D5995"/>
    <w:rsid w:val="005F2F04"/>
    <w:rsid w:val="00613870"/>
    <w:rsid w:val="00620AD1"/>
    <w:rsid w:val="0065314E"/>
    <w:rsid w:val="00664743"/>
    <w:rsid w:val="006B053E"/>
    <w:rsid w:val="00785EF6"/>
    <w:rsid w:val="007D5AC1"/>
    <w:rsid w:val="00815DCC"/>
    <w:rsid w:val="008B6DAA"/>
    <w:rsid w:val="008D5AE9"/>
    <w:rsid w:val="00911927"/>
    <w:rsid w:val="00916CC1"/>
    <w:rsid w:val="0092001B"/>
    <w:rsid w:val="00941BDC"/>
    <w:rsid w:val="00A27983"/>
    <w:rsid w:val="00A37E8F"/>
    <w:rsid w:val="00A80198"/>
    <w:rsid w:val="00B3059B"/>
    <w:rsid w:val="00B30918"/>
    <w:rsid w:val="00B62F80"/>
    <w:rsid w:val="00B6788B"/>
    <w:rsid w:val="00B8127B"/>
    <w:rsid w:val="00BA406C"/>
    <w:rsid w:val="00BE34C5"/>
    <w:rsid w:val="00C3529C"/>
    <w:rsid w:val="00C52F7F"/>
    <w:rsid w:val="00C875D7"/>
    <w:rsid w:val="00C968BA"/>
    <w:rsid w:val="00CA6FBF"/>
    <w:rsid w:val="00CB506C"/>
    <w:rsid w:val="00D278F8"/>
    <w:rsid w:val="00DD71EA"/>
    <w:rsid w:val="00E20352"/>
    <w:rsid w:val="00E425DD"/>
    <w:rsid w:val="00E55666"/>
    <w:rsid w:val="00E96133"/>
    <w:rsid w:val="00EF63D4"/>
    <w:rsid w:val="00F003F5"/>
    <w:rsid w:val="00F0441F"/>
    <w:rsid w:val="00F406CE"/>
    <w:rsid w:val="00FB40E4"/>
    <w:rsid w:val="00FB43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60,#e0ccb2,#ceae84,#cda985,#eaeaea,#f8f8f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4CB4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968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Header">
    <w:name w:val="header"/>
    <w:basedOn w:val="Normal"/>
    <w:rsid w:val="007D5AC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DefaultParagraphFont"/>
    <w:rsid w:val="001A17BC"/>
  </w:style>
  <w:style w:type="character" w:customStyle="1" w:styleId="howc">
    <w:name w:val="howc"/>
    <w:basedOn w:val="DefaultParagraphFont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yperlink">
    <w:name w:val="Hyperlink"/>
    <w:rsid w:val="00170756"/>
    <w:rPr>
      <w:color w:val="0000FF"/>
      <w:u w:val="single"/>
    </w:rPr>
  </w:style>
  <w:style w:type="paragraph" w:customStyle="1" w:styleId="MyHeadtitle">
    <w:name w:val="My Head title"/>
    <w:basedOn w:val="Heading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PageNumber">
    <w:name w:val="page number"/>
    <w:basedOn w:val="DefaultParagraphFont"/>
    <w:rsid w:val="00F0441F"/>
  </w:style>
  <w:style w:type="table" w:styleId="TableGrid">
    <w:name w:val="Table Grid"/>
    <w:basedOn w:val="TableNormal"/>
    <w:uiPriority w:val="39"/>
    <w:rsid w:val="002E4CB4"/>
    <w:rPr>
      <w:rFonts w:ascii="Calibri" w:eastAsia="Calibri" w:hAnsi="Calibri"/>
      <w:sz w:val="22"/>
      <w:szCs w:val="22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2E4CB4"/>
    <w:rPr>
      <w:sz w:val="24"/>
      <w:szCs w:val="24"/>
      <w:lang w:val="uk-UA" w:eastAsia="ko-KR"/>
    </w:rPr>
  </w:style>
  <w:style w:type="paragraph" w:styleId="BalloonText">
    <w:name w:val="Balloon Text"/>
    <w:basedOn w:val="Normal"/>
    <w:link w:val="BalloonTextChar"/>
    <w:rsid w:val="002E4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E4CB4"/>
    <w:rPr>
      <w:rFonts w:ascii="Tahoma" w:eastAsia="Calibri" w:hAnsi="Tahoma" w:cs="Tahoma"/>
      <w:sz w:val="16"/>
      <w:szCs w:val="16"/>
    </w:rPr>
  </w:style>
  <w:style w:type="paragraph" w:styleId="TOC1">
    <w:name w:val="toc 1"/>
    <w:basedOn w:val="Normal"/>
    <w:next w:val="Normal"/>
    <w:uiPriority w:val="39"/>
    <w:rsid w:val="00C3529C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/>
      <w:b/>
      <w:noProof/>
      <w:sz w:val="24"/>
      <w:szCs w:val="20"/>
    </w:rPr>
  </w:style>
  <w:style w:type="paragraph" w:styleId="TOC2">
    <w:name w:val="toc 2"/>
    <w:basedOn w:val="Normal"/>
    <w:next w:val="Normal"/>
    <w:uiPriority w:val="39"/>
    <w:rsid w:val="00C3529C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/>
      <w:szCs w:val="20"/>
    </w:rPr>
  </w:style>
  <w:style w:type="paragraph" w:customStyle="1" w:styleId="TOCEntry">
    <w:name w:val="TOCEntry"/>
    <w:basedOn w:val="Normal"/>
    <w:rsid w:val="00C3529C"/>
    <w:pPr>
      <w:keepNext/>
      <w:keepLines/>
      <w:spacing w:before="120" w:after="240" w:line="240" w:lineRule="atLeast"/>
    </w:pPr>
    <w:rPr>
      <w:rFonts w:ascii="Times" w:eastAsia="Times New Roman" w:hAnsi="Times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C968B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C968B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customStyle="1" w:styleId="template">
    <w:name w:val="template"/>
    <w:basedOn w:val="Normal"/>
    <w:rsid w:val="00C968BA"/>
    <w:pPr>
      <w:spacing w:after="0" w:line="240" w:lineRule="exact"/>
    </w:pPr>
    <w:rPr>
      <w:rFonts w:ascii="Arial" w:eastAsia="Times New Roman" w:hAnsi="Arial"/>
      <w:i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4CB4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968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Header">
    <w:name w:val="header"/>
    <w:basedOn w:val="Normal"/>
    <w:rsid w:val="007D5AC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DefaultParagraphFont"/>
    <w:rsid w:val="001A17BC"/>
  </w:style>
  <w:style w:type="character" w:customStyle="1" w:styleId="howc">
    <w:name w:val="howc"/>
    <w:basedOn w:val="DefaultParagraphFont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yperlink">
    <w:name w:val="Hyperlink"/>
    <w:rsid w:val="00170756"/>
    <w:rPr>
      <w:color w:val="0000FF"/>
      <w:u w:val="single"/>
    </w:rPr>
  </w:style>
  <w:style w:type="paragraph" w:customStyle="1" w:styleId="MyHeadtitle">
    <w:name w:val="My Head title"/>
    <w:basedOn w:val="Heading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PageNumber">
    <w:name w:val="page number"/>
    <w:basedOn w:val="DefaultParagraphFont"/>
    <w:rsid w:val="00F0441F"/>
  </w:style>
  <w:style w:type="table" w:styleId="TableGrid">
    <w:name w:val="Table Grid"/>
    <w:basedOn w:val="TableNormal"/>
    <w:uiPriority w:val="39"/>
    <w:rsid w:val="002E4CB4"/>
    <w:rPr>
      <w:rFonts w:ascii="Calibri" w:eastAsia="Calibri" w:hAnsi="Calibri"/>
      <w:sz w:val="22"/>
      <w:szCs w:val="22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2E4CB4"/>
    <w:rPr>
      <w:sz w:val="24"/>
      <w:szCs w:val="24"/>
      <w:lang w:val="uk-UA" w:eastAsia="ko-KR"/>
    </w:rPr>
  </w:style>
  <w:style w:type="paragraph" w:styleId="BalloonText">
    <w:name w:val="Balloon Text"/>
    <w:basedOn w:val="Normal"/>
    <w:link w:val="BalloonTextChar"/>
    <w:rsid w:val="002E4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E4CB4"/>
    <w:rPr>
      <w:rFonts w:ascii="Tahoma" w:eastAsia="Calibri" w:hAnsi="Tahoma" w:cs="Tahoma"/>
      <w:sz w:val="16"/>
      <w:szCs w:val="16"/>
    </w:rPr>
  </w:style>
  <w:style w:type="paragraph" w:styleId="TOC1">
    <w:name w:val="toc 1"/>
    <w:basedOn w:val="Normal"/>
    <w:next w:val="Normal"/>
    <w:uiPriority w:val="39"/>
    <w:rsid w:val="00C3529C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/>
      <w:b/>
      <w:noProof/>
      <w:sz w:val="24"/>
      <w:szCs w:val="20"/>
    </w:rPr>
  </w:style>
  <w:style w:type="paragraph" w:styleId="TOC2">
    <w:name w:val="toc 2"/>
    <w:basedOn w:val="Normal"/>
    <w:next w:val="Normal"/>
    <w:uiPriority w:val="39"/>
    <w:rsid w:val="00C3529C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/>
      <w:szCs w:val="20"/>
    </w:rPr>
  </w:style>
  <w:style w:type="paragraph" w:customStyle="1" w:styleId="TOCEntry">
    <w:name w:val="TOCEntry"/>
    <w:basedOn w:val="Normal"/>
    <w:rsid w:val="00C3529C"/>
    <w:pPr>
      <w:keepNext/>
      <w:keepLines/>
      <w:spacing w:before="120" w:after="240" w:line="240" w:lineRule="atLeast"/>
    </w:pPr>
    <w:rPr>
      <w:rFonts w:ascii="Times" w:eastAsia="Times New Roman" w:hAnsi="Times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C968B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C968B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customStyle="1" w:styleId="template">
    <w:name w:val="template"/>
    <w:basedOn w:val="Normal"/>
    <w:rsid w:val="00C968BA"/>
    <w:pPr>
      <w:spacing w:after="0" w:line="240" w:lineRule="exact"/>
    </w:pPr>
    <w:rPr>
      <w:rFonts w:ascii="Arial" w:eastAsia="Times New Roman" w:hAnsi="Arial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asi\word\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PowerPoint Template</vt:lpstr>
      <vt:lpstr>PowerPoint Template</vt:lpstr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creator>VAIO</dc:creator>
  <cp:lastModifiedBy>VAIO</cp:lastModifiedBy>
  <cp:revision>2</cp:revision>
  <dcterms:created xsi:type="dcterms:W3CDTF">2015-03-26T14:17:00Z</dcterms:created>
  <dcterms:modified xsi:type="dcterms:W3CDTF">2015-03-26T14:17:00Z</dcterms:modified>
</cp:coreProperties>
</file>